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8B0261" w:rsidRDefault="00850C5C">
            <w:bookmarkStart w:id="0" w:name="_GoBack"/>
            <w:bookmarkEnd w:id="0"/>
            <w:r>
              <w:t>System Name:      stes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8B0261" w:rsidRDefault="00850C5C">
            <w:r>
              <w:t>Serial Number:          kjig3o(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8B0261" w:rsidRDefault="00850C5C">
            <w:r>
              <w:t>Site:   sing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8B0261" w:rsidRDefault="00850C5C">
            <w:r>
              <w:t>Area/Building/Room:</w:t>
            </w:r>
            <w:r>
              <w:br/>
              <w:t>skljgwiohwg/asgowehigfjefl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850C5C">
        <w:rPr>
          <w:rStyle w:val="PageNumber"/>
          <w:rFonts w:ascii="Futura Bk" w:hAnsi="Futura Bk" w:cs="Futura Bk"/>
        </w:rPr>
      </w:r>
      <w:r w:rsidR="00850C5C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1"/>
      <w:r>
        <w:rPr>
          <w:rStyle w:val="PageNumber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  <w:b/>
        </w:rPr>
      </w:pPr>
      <w:r w:rsidRPr="00034776">
        <w:rPr>
          <w:rStyle w:val="PageNumber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PageNumber"/>
          <w:rFonts w:ascii="Futura Bk" w:hAnsi="Futura Bk" w:cs="Futura Bk"/>
        </w:rPr>
        <w:instrText xml:space="preserve"> FORMCHECKBOX </w:instrText>
      </w:r>
      <w:r w:rsidR="00850C5C">
        <w:rPr>
          <w:rStyle w:val="PageNumber"/>
          <w:rFonts w:ascii="Futura Bk" w:hAnsi="Futura Bk" w:cs="Futura Bk"/>
        </w:rPr>
      </w:r>
      <w:r w:rsidR="00850C5C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2"/>
      <w:r w:rsidR="00441B9A">
        <w:rPr>
          <w:rStyle w:val="PageNumber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B93EBD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 w:rsidRPr="00B93EBD"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  <w:t>813198-B21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274656" w:rsidP="00B93EBD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/>
                <w:color w:val="0000FF"/>
                <w:sz w:val="16"/>
                <w:szCs w:val="16"/>
              </w:rPr>
              <w:t>ProLiant</w:t>
            </w:r>
            <w:r w:rsidR="00A11027"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 xml:space="preserve"> B</w:t>
            </w:r>
            <w:r w:rsidR="009931F7">
              <w:rPr>
                <w:rFonts w:ascii="Futura Bk" w:hAnsi="Futura Bk" w:cs="Futura Bk"/>
                <w:color w:val="0000FF"/>
                <w:sz w:val="16"/>
                <w:szCs w:val="16"/>
              </w:rPr>
              <w:t>L</w:t>
            </w:r>
            <w:r w:rsidR="00B93EBD"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  <w:t>4</w:t>
            </w:r>
            <w:r w:rsidR="00C744D3"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6</w:t>
            </w:r>
            <w:r w:rsidR="00647EBA"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0</w:t>
            </w:r>
            <w:r w:rsidR="00EB24E7" w:rsidRPr="00EB24E7">
              <w:rPr>
                <w:rFonts w:ascii="Futura Bk" w:hAnsi="Futura Bk" w:cs="Futura Bk"/>
                <w:color w:val="0000FF"/>
                <w:sz w:val="16"/>
                <w:szCs w:val="16"/>
              </w:rPr>
              <w:t xml:space="preserve"> Gen</w:t>
            </w:r>
            <w:r w:rsidR="000E736D"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9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850C5C">
        <w:rPr>
          <w:rFonts w:ascii="Futura Lt" w:hAnsi="Futura Lt" w:cs="Futura Lt"/>
          <w:color w:val="000000"/>
          <w:sz w:val="20"/>
          <w:szCs w:val="20"/>
        </w:rPr>
      </w:r>
      <w:r w:rsidR="00850C5C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850C5C">
        <w:rPr>
          <w:rFonts w:ascii="Futura Lt" w:hAnsi="Futura Lt" w:cs="Futura Lt"/>
          <w:color w:val="000000"/>
        </w:rPr>
      </w:r>
      <w:r w:rsidR="00850C5C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850C5C">
        <w:rPr>
          <w:rStyle w:val="PageNumber"/>
          <w:rFonts w:ascii="Futura Bk" w:hAnsi="Futura Bk" w:cs="Futura Bk"/>
        </w:rPr>
      </w:r>
      <w:r w:rsidR="00850C5C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r>
        <w:rPr>
          <w:rStyle w:val="PageNumber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B0261" w:rsidRDefault="00850C5C">
            <w:r>
              <w:t>2019-01-07</w:t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2324C6" w:rsidRDefault="002324C6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CB" w:rsidRDefault="009D21CB">
      <w:r>
        <w:separator/>
      </w:r>
    </w:p>
  </w:endnote>
  <w:endnote w:type="continuationSeparator" w:id="0">
    <w:p w:rsidR="009D21CB" w:rsidRDefault="009D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r w:rsidR="00850C5C">
      <w:fldChar w:fldCharType="begin"/>
    </w:r>
    <w:r w:rsidR="00850C5C">
      <w:instrText xml:space="preserve"> DOCPROPERTY  Version  \* MERGEFORMAT </w:instrText>
    </w:r>
    <w:r w:rsidR="00850C5C">
      <w:fldChar w:fldCharType="separate"/>
    </w:r>
    <w:r w:rsidR="00850C5C">
      <w:t>1.0</w:t>
    </w:r>
    <w:r w:rsidR="00850C5C">
      <w:fldChar w:fldCharType="end"/>
    </w:r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850C5C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850C5C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CB" w:rsidRDefault="009D21CB">
      <w:r>
        <w:separator/>
      </w:r>
    </w:p>
  </w:footnote>
  <w:footnote w:type="continuationSeparator" w:id="0">
    <w:p w:rsidR="009D21CB" w:rsidRDefault="009D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850C5C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850C5C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850C5C" w:rsidRPr="00850C5C">
            <w:rPr>
              <w:b/>
              <w:bCs/>
              <w:sz w:val="24"/>
              <w:szCs w:val="24"/>
            </w:rPr>
            <w:t>System</w:t>
          </w:r>
          <w:r w:rsidR="00850C5C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850C5C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850C5C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4791"/>
    <w:rsid w:val="00085842"/>
    <w:rsid w:val="000E26B7"/>
    <w:rsid w:val="000E736D"/>
    <w:rsid w:val="000F1678"/>
    <w:rsid w:val="000F2B36"/>
    <w:rsid w:val="001049FD"/>
    <w:rsid w:val="00106D14"/>
    <w:rsid w:val="00120D65"/>
    <w:rsid w:val="0012691C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4656"/>
    <w:rsid w:val="002C43D1"/>
    <w:rsid w:val="003106BD"/>
    <w:rsid w:val="00326FD3"/>
    <w:rsid w:val="003274A0"/>
    <w:rsid w:val="00345556"/>
    <w:rsid w:val="0034595C"/>
    <w:rsid w:val="00361C9C"/>
    <w:rsid w:val="00366AF5"/>
    <w:rsid w:val="00374F4D"/>
    <w:rsid w:val="00395B0B"/>
    <w:rsid w:val="003A4E9B"/>
    <w:rsid w:val="003B0490"/>
    <w:rsid w:val="003B7AFF"/>
    <w:rsid w:val="003E6CF8"/>
    <w:rsid w:val="004172C1"/>
    <w:rsid w:val="00441B9A"/>
    <w:rsid w:val="00451431"/>
    <w:rsid w:val="00455BF6"/>
    <w:rsid w:val="004636CD"/>
    <w:rsid w:val="00463F8D"/>
    <w:rsid w:val="00465D72"/>
    <w:rsid w:val="00487BAB"/>
    <w:rsid w:val="004975CA"/>
    <w:rsid w:val="004A5466"/>
    <w:rsid w:val="004B1512"/>
    <w:rsid w:val="004E2182"/>
    <w:rsid w:val="004E6C9F"/>
    <w:rsid w:val="004E6D74"/>
    <w:rsid w:val="00520CD4"/>
    <w:rsid w:val="00534F7A"/>
    <w:rsid w:val="0059109C"/>
    <w:rsid w:val="005A4055"/>
    <w:rsid w:val="005A5B88"/>
    <w:rsid w:val="005C43E1"/>
    <w:rsid w:val="005F77D0"/>
    <w:rsid w:val="00647EBA"/>
    <w:rsid w:val="00665D7D"/>
    <w:rsid w:val="00680FC4"/>
    <w:rsid w:val="0068748B"/>
    <w:rsid w:val="006B68E3"/>
    <w:rsid w:val="006C7051"/>
    <w:rsid w:val="00714760"/>
    <w:rsid w:val="00726155"/>
    <w:rsid w:val="00727B9A"/>
    <w:rsid w:val="00734CFD"/>
    <w:rsid w:val="00771C3C"/>
    <w:rsid w:val="00791E51"/>
    <w:rsid w:val="007C5BD0"/>
    <w:rsid w:val="007E57B5"/>
    <w:rsid w:val="007F4278"/>
    <w:rsid w:val="0081217D"/>
    <w:rsid w:val="0082199B"/>
    <w:rsid w:val="00850763"/>
    <w:rsid w:val="00850C5C"/>
    <w:rsid w:val="00854BAB"/>
    <w:rsid w:val="00873E51"/>
    <w:rsid w:val="008A113A"/>
    <w:rsid w:val="008B0261"/>
    <w:rsid w:val="008C6445"/>
    <w:rsid w:val="008F706A"/>
    <w:rsid w:val="00901FDF"/>
    <w:rsid w:val="00905BCF"/>
    <w:rsid w:val="00914E6A"/>
    <w:rsid w:val="00931AB9"/>
    <w:rsid w:val="00940EBA"/>
    <w:rsid w:val="009621E6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93EBD"/>
    <w:rsid w:val="00BA0A0E"/>
    <w:rsid w:val="00BB33D9"/>
    <w:rsid w:val="00BB5E5D"/>
    <w:rsid w:val="00BE6CAD"/>
    <w:rsid w:val="00C0047E"/>
    <w:rsid w:val="00C06F12"/>
    <w:rsid w:val="00C535E4"/>
    <w:rsid w:val="00C616EB"/>
    <w:rsid w:val="00C62AB8"/>
    <w:rsid w:val="00C744D3"/>
    <w:rsid w:val="00C865AE"/>
    <w:rsid w:val="00CB0A03"/>
    <w:rsid w:val="00CB0B6D"/>
    <w:rsid w:val="00CB2101"/>
    <w:rsid w:val="00CC49DD"/>
    <w:rsid w:val="00D26DD3"/>
    <w:rsid w:val="00D42E9E"/>
    <w:rsid w:val="00D47C2C"/>
    <w:rsid w:val="00D62123"/>
    <w:rsid w:val="00D736CA"/>
    <w:rsid w:val="00D85C08"/>
    <w:rsid w:val="00DB4045"/>
    <w:rsid w:val="00DB5DFA"/>
    <w:rsid w:val="00DD03BE"/>
    <w:rsid w:val="00E005B4"/>
    <w:rsid w:val="00E3199F"/>
    <w:rsid w:val="00EB24E7"/>
    <w:rsid w:val="00ED4FBA"/>
    <w:rsid w:val="00F000EE"/>
    <w:rsid w:val="00F25098"/>
    <w:rsid w:val="00F460EE"/>
    <w:rsid w:val="00F51977"/>
    <w:rsid w:val="00F73AD7"/>
    <w:rsid w:val="00F8030A"/>
    <w:rsid w:val="00F80778"/>
    <w:rsid w:val="00FB17B1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Heading5">
    <w:name w:val="heading 5"/>
    <w:basedOn w:val="Normal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Heading6">
    <w:name w:val="heading 6"/>
    <w:basedOn w:val="Normal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Heading7">
    <w:name w:val="heading 7"/>
    <w:basedOn w:val="Normal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Heading8">
    <w:name w:val="heading 8"/>
    <w:basedOn w:val="Normal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Heading9">
    <w:name w:val="heading 9"/>
    <w:basedOn w:val="Normal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after="120"/>
    </w:pPr>
  </w:style>
  <w:style w:type="paragraph" w:styleId="Header">
    <w:name w:val="header"/>
    <w:basedOn w:val="Normal"/>
    <w:link w:val="HeaderChar"/>
    <w:rPr>
      <w:b/>
      <w:noProof/>
      <w:sz w:val="24"/>
    </w:rPr>
  </w:style>
  <w:style w:type="paragraph" w:styleId="Footer">
    <w:name w:val="footer"/>
    <w:basedOn w:val="Normal"/>
    <w:rPr>
      <w:noProof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Normal"/>
    <w:pPr>
      <w:spacing w:before="60" w:after="6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aption">
    <w:name w:val="caption"/>
    <w:basedOn w:val="Normal"/>
    <w:next w:val="Text"/>
    <w:qFormat/>
    <w:pPr>
      <w:spacing w:before="120" w:after="60"/>
    </w:pPr>
    <w:rPr>
      <w:b/>
      <w:bCs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5">
    <w:name w:val="toc 5"/>
    <w:basedOn w:val="TOC4"/>
    <w:next w:val="Normal"/>
    <w:autoRedefine/>
    <w:semiHidden/>
    <w:pPr>
      <w:ind w:left="2041" w:hanging="1531"/>
    </w:pPr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  <w:pPr>
      <w:ind w:left="2721" w:hanging="2211"/>
    </w:pPr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DiagramText">
    <w:name w:val="DiagramText"/>
    <w:basedOn w:val="Normal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Normal"/>
    <w:pPr>
      <w:spacing w:before="60" w:after="60"/>
    </w:pPr>
  </w:style>
  <w:style w:type="paragraph" w:customStyle="1" w:styleId="TextAlpha">
    <w:name w:val="Text:Alpha"/>
    <w:basedOn w:val="Normal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Normal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Normal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Normal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Caption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Normal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Normal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TableofFigures">
    <w:name w:val="table of figures"/>
    <w:basedOn w:val="Normal"/>
    <w:next w:val="Normal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Normal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Normal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Normal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Normal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HeaderChar">
    <w:name w:val="Header Char"/>
    <w:link w:val="Header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isklist">
    <w:name w:val="risklist"/>
    <w:basedOn w:val="Header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PageNumber">
    <w:name w:val="page number"/>
    <w:rsid w:val="00441B9A"/>
    <w:rPr>
      <w:rFonts w:cs="Times New Roman"/>
    </w:rPr>
  </w:style>
  <w:style w:type="paragraph" w:customStyle="1" w:styleId="text0">
    <w:name w:val="text"/>
    <w:basedOn w:val="Normal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Normal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11</cp:revision>
  <cp:lastPrinted>2019-01-07T06:38:00Z</cp:lastPrinted>
  <dcterms:created xsi:type="dcterms:W3CDTF">2018-12-13T05:20:00Z</dcterms:created>
  <dcterms:modified xsi:type="dcterms:W3CDTF">2019-01-07T06:38:00Z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